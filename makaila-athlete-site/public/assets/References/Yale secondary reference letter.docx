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C7E61" w14:textId="42CF89F5" w:rsidR="005E2CE9" w:rsidRDefault="00EC22AD" w:rsidP="005E2CE9">
      <w:pPr>
        <w:rPr>
          <w:rFonts w:eastAsia="Times New Roman"/>
          <w:color w:val="000000"/>
        </w:rPr>
      </w:pPr>
      <w:r w:rsidRPr="00EC22AD">
        <w:rPr>
          <w:rFonts w:eastAsia="Times New Roman"/>
          <w:noProof/>
        </w:rPr>
        <mc:AlternateContent>
          <mc:Choice Requires="wps">
            <w:drawing>
              <wp:anchor distT="36576" distB="36576" distL="36576" distR="36576" simplePos="0" relativeHeight="251660288" behindDoc="0" locked="0" layoutInCell="1" allowOverlap="1" wp14:anchorId="2E277152" wp14:editId="56B200AF">
                <wp:simplePos x="0" y="0"/>
                <wp:positionH relativeFrom="column">
                  <wp:posOffset>817501</wp:posOffset>
                </wp:positionH>
                <wp:positionV relativeFrom="paragraph">
                  <wp:posOffset>-19107</wp:posOffset>
                </wp:positionV>
                <wp:extent cx="3671248" cy="1134357"/>
                <wp:effectExtent l="0" t="0" r="5715" b="889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248" cy="113435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E88D9C3" w14:textId="77777777" w:rsidR="00E631C8" w:rsidRPr="00EC22AD" w:rsidRDefault="00E631C8" w:rsidP="00EC22AD">
                            <w:pPr>
                              <w:widowControl w:val="0"/>
                              <w:rPr>
                                <w:rFonts w:ascii="Tahoma" w:hAnsi="Tahoma" w:cs="Tahoma"/>
                                <w:b/>
                                <w:bCs/>
                                <w:sz w:val="48"/>
                                <w:szCs w:val="48"/>
                                <w14:textOutline w14:w="12700" w14:cap="rnd" w14:cmpd="sng" w14:algn="ctr">
                                  <w14:solidFill>
                                    <w14:srgbClr w14:val="C00000"/>
                                  </w14:solidFill>
                                  <w14:prstDash w14:val="solid"/>
                                  <w14:bevel/>
                                </w14:textOutline>
                              </w:rPr>
                            </w:pPr>
                            <w:r w:rsidRPr="00EC22AD">
                              <w:rPr>
                                <w:rFonts w:ascii="Tahoma" w:hAnsi="Tahoma" w:cs="Tahoma"/>
                                <w:b/>
                                <w:bCs/>
                                <w:sz w:val="48"/>
                                <w:szCs w:val="48"/>
                                <w14:textOutline w14:w="12700" w14:cap="rnd" w14:cmpd="sng" w14:algn="ctr">
                                  <w14:solidFill>
                                    <w14:srgbClr w14:val="C00000"/>
                                  </w14:solidFill>
                                  <w14:prstDash w14:val="solid"/>
                                  <w14:bevel/>
                                </w14:textOutline>
                              </w:rPr>
                              <w:t>Yale Secondary</w:t>
                            </w:r>
                          </w:p>
                          <w:p w14:paraId="4316F863" w14:textId="77777777" w:rsidR="00E631C8" w:rsidRDefault="00E631C8" w:rsidP="00EC22AD">
                            <w:pPr>
                              <w:widowControl w:val="0"/>
                              <w:rPr>
                                <w:rFonts w:ascii="Tahoma" w:hAnsi="Tahoma" w:cs="Tahoma"/>
                                <w:b/>
                                <w:bCs/>
                                <w:i/>
                                <w:iCs/>
                              </w:rPr>
                            </w:pPr>
                            <w:r>
                              <w:rPr>
                                <w:rFonts w:ascii="Tahoma" w:hAnsi="Tahoma" w:cs="Tahoma"/>
                                <w:b/>
                                <w:bCs/>
                                <w:i/>
                                <w:iCs/>
                              </w:rPr>
                              <w:t>34620 Old Yale Road</w:t>
                            </w:r>
                          </w:p>
                          <w:p w14:paraId="6343D30B" w14:textId="77777777" w:rsidR="00E631C8" w:rsidRDefault="00E631C8" w:rsidP="00EC22AD">
                            <w:pPr>
                              <w:widowControl w:val="0"/>
                              <w:rPr>
                                <w:rFonts w:ascii="Tahoma" w:hAnsi="Tahoma" w:cs="Tahoma"/>
                                <w:b/>
                                <w:bCs/>
                                <w:i/>
                                <w:iCs/>
                              </w:rPr>
                            </w:pPr>
                            <w:r>
                              <w:rPr>
                                <w:rFonts w:ascii="Tahoma" w:hAnsi="Tahoma" w:cs="Tahoma"/>
                                <w:b/>
                                <w:bCs/>
                                <w:i/>
                                <w:iCs/>
                              </w:rPr>
                              <w:t>Abbotsford, BC V2S 7S6</w:t>
                            </w:r>
                          </w:p>
                          <w:p w14:paraId="3C04281C" w14:textId="77777777" w:rsidR="00E631C8" w:rsidRDefault="00E631C8" w:rsidP="00EC22AD">
                            <w:pPr>
                              <w:widowControl w:val="0"/>
                              <w:rPr>
                                <w:rFonts w:ascii="Tahoma" w:hAnsi="Tahoma" w:cs="Tahoma"/>
                                <w:b/>
                                <w:bCs/>
                                <w:i/>
                                <w:iCs/>
                              </w:rPr>
                            </w:pPr>
                            <w:r>
                              <w:rPr>
                                <w:rFonts w:ascii="Tahoma" w:hAnsi="Tahoma" w:cs="Tahoma"/>
                                <w:b/>
                                <w:bCs/>
                                <w:i/>
                                <w:iCs/>
                              </w:rPr>
                              <w:t xml:space="preserve">PH (604) 853.0778 </w:t>
                            </w:r>
                          </w:p>
                          <w:p w14:paraId="06838F38" w14:textId="77777777" w:rsidR="00E631C8" w:rsidRDefault="00E631C8" w:rsidP="00EC22AD">
                            <w:pPr>
                              <w:widowControl w:val="0"/>
                              <w:rPr>
                                <w:rFonts w:ascii="Tahoma" w:hAnsi="Tahoma" w:cs="Tahoma"/>
                                <w:b/>
                                <w:bCs/>
                                <w:i/>
                                <w:iCs/>
                              </w:rPr>
                            </w:pPr>
                            <w:r>
                              <w:rPr>
                                <w:rFonts w:ascii="Tahoma" w:hAnsi="Tahoma" w:cs="Tahoma"/>
                                <w:b/>
                                <w:bCs/>
                                <w:i/>
                                <w:iCs/>
                              </w:rPr>
                              <w:t>www.yale.abbyschools.ca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77152" id="_x0000_t202" coordsize="21600,21600" o:spt="202" path="m,l,21600r21600,l21600,xe">
                <v:stroke joinstyle="miter"/>
                <v:path gradientshapeok="t" o:connecttype="rect"/>
              </v:shapetype>
              <v:shape id="Text Box 3" o:spid="_x0000_s1026" type="#_x0000_t202" style="position:absolute;margin-left:64.35pt;margin-top:-1.5pt;width:289.05pt;height:89.3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" filled="f" fillcolor="#5b9bd5" stroked="f" strokecolor="black [0]" strokeweight="2pt">
                <v:textbox inset="0,0,0,0">
                  <w:txbxContent>
                    <w:p w14:paraId="5E88D9C3" w14:textId="77777777" w:rsidR="00E631C8" w:rsidRPr="00EC22AD" w:rsidRDefault="00E631C8" w:rsidP="00EC22AD">
                      <w:pPr>
                        <w:widowControl w:val="0"/>
                        <w:rPr>
                          <w:rFonts w:ascii="Tahoma" w:hAnsi="Tahoma" w:cs="Tahoma"/>
                          <w:b/>
                          <w:bCs/>
                          <w:sz w:val="48"/>
                          <w:szCs w:val="48"/>
                          <w14:textOutline w14:w="12700" w14:cap="rnd" w14:cmpd="sng" w14:algn="ctr">
                            <w14:solidFill>
                              <w14:srgbClr w14:val="C00000"/>
                            </w14:solidFill>
                            <w14:prstDash w14:val="solid"/>
                            <w14:bevel/>
                          </w14:textOutline>
                        </w:rPr>
                      </w:pPr>
                      <w:r w:rsidRPr="00EC22AD">
                        <w:rPr>
                          <w:rFonts w:ascii="Tahoma" w:hAnsi="Tahoma" w:cs="Tahoma"/>
                          <w:b/>
                          <w:bCs/>
                          <w:sz w:val="48"/>
                          <w:szCs w:val="48"/>
                          <w14:textOutline w14:w="12700" w14:cap="rnd" w14:cmpd="sng" w14:algn="ctr">
                            <w14:solidFill>
                              <w14:srgbClr w14:val="C00000"/>
                            </w14:solidFill>
                            <w14:prstDash w14:val="solid"/>
                            <w14:bevel/>
                          </w14:textOutline>
                        </w:rPr>
                        <w:t>Yale Secondary</w:t>
                      </w:r>
                    </w:p>
                    <w:p w14:paraId="4316F863" w14:textId="77777777" w:rsidR="00E631C8" w:rsidRDefault="00E631C8" w:rsidP="00EC22AD">
                      <w:pPr>
                        <w:widowControl w:val="0"/>
                        <w:rPr>
                          <w:rFonts w:ascii="Tahoma" w:hAnsi="Tahoma" w:cs="Tahoma"/>
                          <w:b/>
                          <w:bCs/>
                          <w:i/>
                          <w:iCs/>
                        </w:rPr>
                      </w:pPr>
                      <w:r>
                        <w:rPr>
                          <w:rFonts w:ascii="Tahoma" w:hAnsi="Tahoma" w:cs="Tahoma"/>
                          <w:b/>
                          <w:bCs/>
                          <w:i/>
                          <w:iCs/>
                        </w:rPr>
                        <w:t>34620 Old Yale Road</w:t>
                      </w:r>
                    </w:p>
                    <w:p w14:paraId="6343D30B" w14:textId="77777777" w:rsidR="00E631C8" w:rsidRDefault="00E631C8" w:rsidP="00EC22AD">
                      <w:pPr>
                        <w:widowControl w:val="0"/>
                        <w:rPr>
                          <w:rFonts w:ascii="Tahoma" w:hAnsi="Tahoma" w:cs="Tahoma"/>
                          <w:b/>
                          <w:bCs/>
                          <w:i/>
                          <w:iCs/>
                        </w:rPr>
                      </w:pPr>
                      <w:r>
                        <w:rPr>
                          <w:rFonts w:ascii="Tahoma" w:hAnsi="Tahoma" w:cs="Tahoma"/>
                          <w:b/>
                          <w:bCs/>
                          <w:i/>
                          <w:iCs/>
                        </w:rPr>
                        <w:t>Abbotsford, BC V2S 7S6</w:t>
                      </w:r>
                    </w:p>
                    <w:p w14:paraId="3C04281C" w14:textId="77777777" w:rsidR="00E631C8" w:rsidRDefault="00E631C8" w:rsidP="00EC22AD">
                      <w:pPr>
                        <w:widowControl w:val="0"/>
                        <w:rPr>
                          <w:rFonts w:ascii="Tahoma" w:hAnsi="Tahoma" w:cs="Tahoma"/>
                          <w:b/>
                          <w:bCs/>
                          <w:i/>
                          <w:iCs/>
                        </w:rPr>
                      </w:pPr>
                      <w:r>
                        <w:rPr>
                          <w:rFonts w:ascii="Tahoma" w:hAnsi="Tahoma" w:cs="Tahoma"/>
                          <w:b/>
                          <w:bCs/>
                          <w:i/>
                          <w:iCs/>
                        </w:rPr>
                        <w:t xml:space="preserve">PH (604) 853.0778 </w:t>
                      </w:r>
                    </w:p>
                    <w:p w14:paraId="06838F38" w14:textId="77777777" w:rsidR="00E631C8" w:rsidRDefault="00E631C8" w:rsidP="00EC22AD">
                      <w:pPr>
                        <w:widowControl w:val="0"/>
                        <w:rPr>
                          <w:rFonts w:ascii="Tahoma" w:hAnsi="Tahoma" w:cs="Tahoma"/>
                          <w:b/>
                          <w:bCs/>
                          <w:i/>
                          <w:iCs/>
                        </w:rPr>
                      </w:pPr>
                      <w:r>
                        <w:rPr>
                          <w:rFonts w:ascii="Tahoma" w:hAnsi="Tahoma" w:cs="Tahoma"/>
                          <w:b/>
                          <w:bCs/>
                          <w:i/>
                          <w:iCs/>
                        </w:rPr>
                        <w:t>www.yale.abbyschools.ca</w:t>
                      </w:r>
                    </w:p>
                  </w:txbxContent>
                </v:textbox>
              </v:shape>
            </w:pict>
          </mc:Fallback>
        </mc:AlternateContent>
      </w:r>
      <w:r w:rsidRPr="00EC22AD">
        <w:rPr>
          <w:rFonts w:eastAsia="Times New Roman"/>
          <w:noProof/>
        </w:rPr>
        <w:drawing>
          <wp:anchor distT="36576" distB="36576" distL="36576" distR="36576" simplePos="0" relativeHeight="251659264" behindDoc="0" locked="0" layoutInCell="1" allowOverlap="1" wp14:anchorId="4B7EE9F6" wp14:editId="57B76850">
            <wp:simplePos x="0" y="0"/>
            <wp:positionH relativeFrom="column">
              <wp:posOffset>62865</wp:posOffset>
            </wp:positionH>
            <wp:positionV relativeFrom="paragraph">
              <wp:posOffset>36195</wp:posOffset>
            </wp:positionV>
            <wp:extent cx="690880" cy="948055"/>
            <wp:effectExtent l="0" t="0" r="0" b="4445"/>
            <wp:wrapNone/>
            <wp:docPr id="7" name="Picture 2" descr="Yale-Corporate-Colour-Print-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ale-Corporate-Colour-Print-S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880" cy="9480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EC22AD">
        <w:rPr>
          <w:rFonts w:eastAsia="Times New Roman"/>
          <w:noProof/>
        </w:rPr>
        <w:drawing>
          <wp:anchor distT="36576" distB="36576" distL="36576" distR="36576" simplePos="0" relativeHeight="251661312" behindDoc="0" locked="0" layoutInCell="1" allowOverlap="1" wp14:anchorId="5767B2F9" wp14:editId="4049D280">
            <wp:simplePos x="0" y="0"/>
            <wp:positionH relativeFrom="column">
              <wp:posOffset>5221605</wp:posOffset>
            </wp:positionH>
            <wp:positionV relativeFrom="paragraph">
              <wp:posOffset>232410</wp:posOffset>
            </wp:positionV>
            <wp:extent cx="1721485" cy="543560"/>
            <wp:effectExtent l="0" t="0" r="0" b="8890"/>
            <wp:wrapNone/>
            <wp:docPr id="4" name="Picture 4" descr="ABBY_Logo-H-Colou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BY_Logo-H-Colour-Pr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1485" cy="543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EC22AD">
        <w:rPr>
          <w:rFonts w:eastAsia="Times New Roman"/>
          <w:noProof/>
        </w:rPr>
        <mc:AlternateContent>
          <mc:Choice Requires="wps">
            <w:drawing>
              <wp:anchor distT="36576" distB="36576" distL="36576" distR="36576" simplePos="0" relativeHeight="251662336" behindDoc="0" locked="0" layoutInCell="1" allowOverlap="1" wp14:anchorId="6B1D3C62" wp14:editId="6E32C299">
                <wp:simplePos x="0" y="0"/>
                <wp:positionH relativeFrom="column">
                  <wp:posOffset>69850</wp:posOffset>
                </wp:positionH>
                <wp:positionV relativeFrom="paragraph">
                  <wp:posOffset>1113790</wp:posOffset>
                </wp:positionV>
                <wp:extent cx="6858000" cy="0"/>
                <wp:effectExtent l="18415" t="15240" r="10160"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19050">
                          <a:solidFill>
                            <a:srgbClr val="063D7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234C662" id="_x0000_t32" coordsize="21600,21600" o:spt="32" o:oned="t" path="m,l21600,21600e" filled="f">
                <v:path arrowok="t" fillok="f" o:connecttype="none"/>
                <o:lock v:ext="edit" shapetype="t"/>
              </v:shapetype>
              <v:shape id="AutoShape 5" o:spid="_x0000_s1026" type="#_x0000_t32" style="position:absolute;margin-left:5.5pt;margin-top:87.7pt;width:540pt;height:0;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" strokecolor="#063d71" strokeweight="1.5pt">
                <v:shadow color="black [0]"/>
              </v:shape>
            </w:pict>
          </mc:Fallback>
        </mc:AlternateContent>
      </w:r>
    </w:p>
    <w:p w14:paraId="5767D4F9" w14:textId="77777777" w:rsidR="005E2CE9" w:rsidRDefault="005E2CE9" w:rsidP="005E2CE9">
      <w:pPr>
        <w:rPr>
          <w:rFonts w:eastAsia="Times New Roman"/>
          <w:color w:val="000000"/>
        </w:rPr>
      </w:pPr>
    </w:p>
    <w:p w14:paraId="0A18CF52" w14:textId="77777777" w:rsidR="004043D3" w:rsidRDefault="004043D3" w:rsidP="004043D3">
      <w:pPr>
        <w:rPr>
          <w:rFonts w:eastAsia="Times New Roman"/>
          <w:color w:val="000000"/>
          <w:sz w:val="20"/>
          <w:szCs w:val="20"/>
          <w:lang w:val="en-CA" w:eastAsia="en-CA"/>
        </w:rPr>
      </w:pPr>
    </w:p>
    <w:p w14:paraId="57D59493" w14:textId="77777777" w:rsidR="004043D3" w:rsidRDefault="004043D3" w:rsidP="004043D3">
      <w:pPr>
        <w:rPr>
          <w:rFonts w:eastAsia="Times New Roman"/>
          <w:color w:val="000000"/>
          <w:sz w:val="20"/>
          <w:szCs w:val="20"/>
          <w:lang w:val="en-CA" w:eastAsia="en-CA"/>
        </w:rPr>
      </w:pPr>
    </w:p>
    <w:p w14:paraId="340ED95A" w14:textId="77777777" w:rsidR="004043D3" w:rsidRDefault="004043D3" w:rsidP="004043D3">
      <w:pPr>
        <w:rPr>
          <w:rFonts w:eastAsia="Times New Roman"/>
          <w:color w:val="000000"/>
          <w:sz w:val="20"/>
          <w:szCs w:val="20"/>
          <w:lang w:val="en-CA" w:eastAsia="en-CA"/>
        </w:rPr>
      </w:pPr>
    </w:p>
    <w:p w14:paraId="19D272C1" w14:textId="77777777" w:rsidR="004043D3" w:rsidRDefault="004043D3" w:rsidP="004043D3">
      <w:pPr>
        <w:rPr>
          <w:rFonts w:eastAsia="Times New Roman"/>
          <w:color w:val="000000"/>
          <w:sz w:val="20"/>
          <w:szCs w:val="20"/>
          <w:lang w:val="en-CA" w:eastAsia="en-CA"/>
        </w:rPr>
      </w:pPr>
    </w:p>
    <w:p w14:paraId="5AC2E632" w14:textId="77777777" w:rsidR="004043D3" w:rsidRDefault="004043D3" w:rsidP="004043D3">
      <w:pPr>
        <w:rPr>
          <w:rFonts w:eastAsia="Times New Roman"/>
          <w:color w:val="000000"/>
          <w:sz w:val="20"/>
          <w:szCs w:val="20"/>
          <w:lang w:val="en-CA" w:eastAsia="en-CA"/>
        </w:rPr>
      </w:pPr>
    </w:p>
    <w:p w14:paraId="3ABF5EB9" w14:textId="77777777" w:rsidR="004043D3" w:rsidRDefault="004043D3" w:rsidP="004043D3">
      <w:pPr>
        <w:rPr>
          <w:rFonts w:eastAsia="Times New Roman"/>
          <w:color w:val="000000"/>
          <w:sz w:val="20"/>
          <w:szCs w:val="20"/>
          <w:lang w:val="en-CA" w:eastAsia="en-CA"/>
        </w:rPr>
      </w:pPr>
    </w:p>
    <w:p w14:paraId="056DD644" w14:textId="77777777" w:rsidR="004043D3" w:rsidRDefault="004043D3" w:rsidP="004043D3">
      <w:pPr>
        <w:rPr>
          <w:rFonts w:eastAsia="Times New Roman"/>
          <w:color w:val="000000"/>
          <w:sz w:val="20"/>
          <w:szCs w:val="20"/>
          <w:lang w:val="en-CA" w:eastAsia="en-CA"/>
        </w:rPr>
      </w:pPr>
    </w:p>
    <w:p w14:paraId="3012B71A" w14:textId="77777777" w:rsidR="00E631C8" w:rsidRPr="00E631C8" w:rsidRDefault="00E631C8" w:rsidP="00E631C8">
      <w:pPr>
        <w:rPr>
          <w:rFonts w:eastAsia="Times New Roman"/>
          <w:lang w:val="en-CA" w:eastAsia="en-CA"/>
        </w:rPr>
      </w:pPr>
      <w:r w:rsidRPr="00E631C8">
        <w:rPr>
          <w:rFonts w:eastAsia="Times New Roman"/>
          <w:color w:val="000000"/>
          <w:lang w:val="en-CA" w:eastAsia="en-CA"/>
        </w:rPr>
        <w:t>To Whom It May Concern:</w:t>
      </w:r>
    </w:p>
    <w:p w14:paraId="59071B90" w14:textId="13728EAD" w:rsidR="00E631C8" w:rsidRPr="00E631C8" w:rsidRDefault="00E631C8" w:rsidP="00E631C8">
      <w:pPr>
        <w:rPr>
          <w:rFonts w:eastAsia="Times New Roman"/>
          <w:lang w:val="en-CA" w:eastAsia="en-CA"/>
        </w:rPr>
      </w:pPr>
    </w:p>
    <w:p w14:paraId="00B94938" w14:textId="684FEFE1" w:rsidR="00E631C8" w:rsidRPr="00E631C8" w:rsidRDefault="00E631C8" w:rsidP="00E631C8">
      <w:pPr>
        <w:rPr>
          <w:rFonts w:eastAsia="Times New Roman"/>
          <w:lang w:val="en-CA" w:eastAsia="en-CA"/>
        </w:rPr>
      </w:pPr>
      <w:r w:rsidRPr="00E631C8">
        <w:rPr>
          <w:rFonts w:eastAsia="Times New Roman"/>
          <w:color w:val="000000"/>
          <w:lang w:val="en-CA" w:eastAsia="en-CA"/>
        </w:rPr>
        <w:t>My name is Doug Primrose and I am a teacher at Yale Secondary School in Abbotsford, British Columbia. I have been teaching for twenty-</w:t>
      </w:r>
      <w:r w:rsidR="009747BB">
        <w:rPr>
          <w:rFonts w:eastAsia="Times New Roman"/>
          <w:color w:val="000000"/>
          <w:lang w:val="en-CA" w:eastAsia="en-CA"/>
        </w:rPr>
        <w:t>five</w:t>
      </w:r>
      <w:r w:rsidRPr="00E631C8">
        <w:rPr>
          <w:rFonts w:eastAsia="Times New Roman"/>
          <w:color w:val="000000"/>
          <w:lang w:val="en-CA" w:eastAsia="en-CA"/>
        </w:rPr>
        <w:t xml:space="preserve"> years in Abbotsford, with the last </w:t>
      </w:r>
      <w:r w:rsidR="009747BB">
        <w:rPr>
          <w:rFonts w:eastAsia="Times New Roman"/>
          <w:color w:val="000000"/>
          <w:lang w:val="en-CA" w:eastAsia="en-CA"/>
        </w:rPr>
        <w:t>seventeen</w:t>
      </w:r>
      <w:r w:rsidRPr="00E631C8">
        <w:rPr>
          <w:rFonts w:eastAsia="Times New Roman"/>
          <w:color w:val="000000"/>
          <w:lang w:val="en-CA" w:eastAsia="en-CA"/>
        </w:rPr>
        <w:t xml:space="preserve"> at Yale Secondary. During my teaching at Yale, I had the pleasure of working with </w:t>
      </w:r>
      <w:r w:rsidR="00EB763B">
        <w:rPr>
          <w:rFonts w:eastAsia="Times New Roman"/>
          <w:color w:val="000000"/>
          <w:lang w:val="en-CA" w:eastAsia="en-CA"/>
        </w:rPr>
        <w:t>Makaila Schneider</w:t>
      </w:r>
      <w:r w:rsidRPr="00E631C8">
        <w:rPr>
          <w:rFonts w:eastAsia="Times New Roman"/>
          <w:color w:val="000000"/>
          <w:lang w:val="en-CA" w:eastAsia="en-CA"/>
        </w:rPr>
        <w:t xml:space="preserve"> in various capacities in school. </w:t>
      </w:r>
    </w:p>
    <w:p w14:paraId="5F3A9E04" w14:textId="77777777" w:rsidR="00E631C8" w:rsidRPr="00E631C8" w:rsidRDefault="00E631C8" w:rsidP="00E631C8">
      <w:pPr>
        <w:rPr>
          <w:rFonts w:eastAsia="Times New Roman"/>
          <w:lang w:val="en-CA" w:eastAsia="en-CA"/>
        </w:rPr>
      </w:pPr>
    </w:p>
    <w:p w14:paraId="66CCF3E4" w14:textId="09C11BCD" w:rsidR="00E631C8" w:rsidRPr="00E631C8" w:rsidRDefault="00EB763B" w:rsidP="00E631C8">
      <w:pPr>
        <w:rPr>
          <w:rFonts w:eastAsia="Times New Roman"/>
          <w:lang w:val="en-CA" w:eastAsia="en-CA"/>
        </w:rPr>
      </w:pPr>
      <w:r>
        <w:rPr>
          <w:rFonts w:eastAsia="Times New Roman"/>
          <w:color w:val="000000"/>
          <w:lang w:val="en-CA" w:eastAsia="en-CA"/>
        </w:rPr>
        <w:t>Makaila</w:t>
      </w:r>
      <w:r w:rsidR="00E631C8" w:rsidRPr="00E631C8">
        <w:rPr>
          <w:rFonts w:eastAsia="Times New Roman"/>
          <w:color w:val="000000"/>
          <w:lang w:val="en-CA" w:eastAsia="en-CA"/>
        </w:rPr>
        <w:t xml:space="preserve"> is an exceptional student that works </w:t>
      </w:r>
      <w:r w:rsidR="009747BB">
        <w:rPr>
          <w:rFonts w:eastAsia="Times New Roman"/>
          <w:color w:val="000000"/>
          <w:lang w:val="en-CA" w:eastAsia="en-CA"/>
        </w:rPr>
        <w:t xml:space="preserve">very </w:t>
      </w:r>
      <w:r w:rsidR="00E631C8" w:rsidRPr="00E631C8">
        <w:rPr>
          <w:rFonts w:eastAsia="Times New Roman"/>
          <w:color w:val="000000"/>
          <w:lang w:val="en-CA" w:eastAsia="en-CA"/>
        </w:rPr>
        <w:t>hard and receives very high grades. She has been an honour roll student in all her years at Yale</w:t>
      </w:r>
      <w:r w:rsidR="00B34A2B">
        <w:rPr>
          <w:rFonts w:eastAsia="Times New Roman"/>
          <w:color w:val="000000"/>
          <w:lang w:val="en-CA" w:eastAsia="en-CA"/>
        </w:rPr>
        <w:t xml:space="preserve"> maintaining an average of over 9</w:t>
      </w:r>
      <w:r>
        <w:rPr>
          <w:rFonts w:eastAsia="Times New Roman"/>
          <w:color w:val="000000"/>
          <w:lang w:val="en-CA" w:eastAsia="en-CA"/>
        </w:rPr>
        <w:t>0</w:t>
      </w:r>
      <w:r w:rsidR="00B34A2B">
        <w:rPr>
          <w:rFonts w:eastAsia="Times New Roman"/>
          <w:color w:val="000000"/>
          <w:lang w:val="en-CA" w:eastAsia="en-CA"/>
        </w:rPr>
        <w:t>% in her Senior courses.</w:t>
      </w:r>
      <w:r w:rsidR="00E631C8" w:rsidRPr="00E631C8">
        <w:rPr>
          <w:rFonts w:eastAsia="Times New Roman"/>
          <w:color w:val="000000"/>
          <w:lang w:val="en-CA" w:eastAsia="en-CA"/>
        </w:rPr>
        <w:t xml:space="preserve"> She is able to keep these high grades while being very active in school events and sports.</w:t>
      </w:r>
      <w:r>
        <w:rPr>
          <w:rFonts w:eastAsia="Times New Roman"/>
          <w:color w:val="000000"/>
          <w:lang w:val="en-CA" w:eastAsia="en-CA"/>
        </w:rPr>
        <w:t xml:space="preserve"> She is part of our school softball academy which blends sports with her academic courses. To be part of the academy students must keep high grades and show commitment to school and sport. Makaila is a high-level softball player who will be continuing to play at the university level after high school.</w:t>
      </w:r>
    </w:p>
    <w:p w14:paraId="5FB56178" w14:textId="77777777" w:rsidR="00E631C8" w:rsidRPr="00E631C8" w:rsidRDefault="00E631C8" w:rsidP="00E631C8">
      <w:pPr>
        <w:rPr>
          <w:rFonts w:eastAsia="Times New Roman"/>
          <w:lang w:val="en-CA" w:eastAsia="en-CA"/>
        </w:rPr>
      </w:pPr>
    </w:p>
    <w:p w14:paraId="79A99351" w14:textId="7D262897" w:rsidR="00E631C8" w:rsidRDefault="00EB763B" w:rsidP="00E631C8">
      <w:pPr>
        <w:rPr>
          <w:rFonts w:eastAsia="Times New Roman"/>
          <w:color w:val="000000"/>
          <w:lang w:val="en-CA" w:eastAsia="en-CA"/>
        </w:rPr>
      </w:pPr>
      <w:r>
        <w:rPr>
          <w:rFonts w:eastAsia="Times New Roman"/>
          <w:color w:val="000000"/>
          <w:lang w:val="en-CA" w:eastAsia="en-CA"/>
        </w:rPr>
        <w:t>Makaila</w:t>
      </w:r>
      <w:r w:rsidR="00E631C8" w:rsidRPr="00E631C8">
        <w:rPr>
          <w:rFonts w:eastAsia="Times New Roman"/>
          <w:color w:val="000000"/>
          <w:lang w:val="en-CA" w:eastAsia="en-CA"/>
        </w:rPr>
        <w:t xml:space="preserve"> not only excels in the classroom at Yale, she also is also heavily involved in creating a positive school culture. She is an integral part of the student leadership program. She is a Grade 12 Leader, which is a group in charge of planning events and being mentors to all the other leadership students in the school. She is an exceptional leader due to her strong work ethic, commitment, and being a positive role model in the school. </w:t>
      </w:r>
      <w:r>
        <w:rPr>
          <w:rFonts w:eastAsia="Times New Roman"/>
          <w:color w:val="000000"/>
          <w:lang w:val="en-CA" w:eastAsia="en-CA"/>
        </w:rPr>
        <w:t>Makaila</w:t>
      </w:r>
      <w:r w:rsidR="00E631C8" w:rsidRPr="00E631C8">
        <w:rPr>
          <w:rFonts w:eastAsia="Times New Roman"/>
          <w:color w:val="000000"/>
          <w:lang w:val="en-CA" w:eastAsia="en-CA"/>
        </w:rPr>
        <w:t xml:space="preserve"> has </w:t>
      </w:r>
      <w:r w:rsidR="009747BB">
        <w:rPr>
          <w:rFonts w:eastAsia="Times New Roman"/>
          <w:color w:val="000000"/>
          <w:lang w:val="en-CA" w:eastAsia="en-CA"/>
        </w:rPr>
        <w:t>collected food and money for</w:t>
      </w:r>
      <w:r w:rsidR="0068736E">
        <w:rPr>
          <w:rFonts w:eastAsia="Times New Roman"/>
          <w:color w:val="000000"/>
          <w:lang w:val="en-CA" w:eastAsia="en-CA"/>
        </w:rPr>
        <w:t xml:space="preserve"> </w:t>
      </w:r>
      <w:r w:rsidR="00B34A2B">
        <w:rPr>
          <w:rFonts w:eastAsia="Times New Roman"/>
          <w:color w:val="000000"/>
          <w:lang w:val="en-CA" w:eastAsia="en-CA"/>
        </w:rPr>
        <w:t xml:space="preserve">the Abbotsford Food Bank, </w:t>
      </w:r>
      <w:r w:rsidR="00F605F3">
        <w:rPr>
          <w:rFonts w:eastAsia="Times New Roman"/>
          <w:color w:val="000000"/>
          <w:lang w:val="en-CA" w:eastAsia="en-CA"/>
        </w:rPr>
        <w:t xml:space="preserve">volunteered </w:t>
      </w:r>
      <w:r>
        <w:rPr>
          <w:rFonts w:eastAsia="Times New Roman"/>
          <w:color w:val="000000"/>
          <w:lang w:val="en-CA" w:eastAsia="en-CA"/>
        </w:rPr>
        <w:t>at Gleaners</w:t>
      </w:r>
      <w:r w:rsidR="00F605F3">
        <w:rPr>
          <w:rFonts w:eastAsia="Times New Roman"/>
          <w:color w:val="000000"/>
          <w:lang w:val="en-CA" w:eastAsia="en-CA"/>
        </w:rPr>
        <w:t>,</w:t>
      </w:r>
      <w:r>
        <w:rPr>
          <w:rFonts w:eastAsia="Times New Roman"/>
          <w:color w:val="000000"/>
          <w:lang w:val="en-CA" w:eastAsia="en-CA"/>
        </w:rPr>
        <w:t xml:space="preserve"> assisted at a charity golf tournament, and volunteered at the Christmas Bureau. In grade 10, Makaila also organized her own charity run where participants ran 24km in 24 hours.</w:t>
      </w:r>
    </w:p>
    <w:p w14:paraId="339770B1" w14:textId="77777777" w:rsidR="0056287B" w:rsidRPr="00E631C8" w:rsidRDefault="0056287B" w:rsidP="00E631C8">
      <w:pPr>
        <w:rPr>
          <w:rFonts w:eastAsia="Times New Roman"/>
          <w:lang w:val="en-CA" w:eastAsia="en-CA"/>
        </w:rPr>
      </w:pPr>
    </w:p>
    <w:p w14:paraId="798578F1" w14:textId="319369C7" w:rsidR="00E631C8" w:rsidRPr="00E631C8" w:rsidRDefault="00E631C8" w:rsidP="00E631C8">
      <w:pPr>
        <w:rPr>
          <w:rFonts w:eastAsia="Times New Roman"/>
          <w:lang w:val="en-CA" w:eastAsia="en-CA"/>
        </w:rPr>
      </w:pPr>
      <w:r w:rsidRPr="00E631C8">
        <w:rPr>
          <w:rFonts w:eastAsia="Times New Roman"/>
          <w:color w:val="000000"/>
          <w:lang w:val="en-CA" w:eastAsia="en-CA"/>
        </w:rPr>
        <w:t xml:space="preserve">One of </w:t>
      </w:r>
      <w:r w:rsidR="00EB763B">
        <w:rPr>
          <w:rFonts w:eastAsia="Times New Roman"/>
          <w:color w:val="000000"/>
          <w:lang w:val="en-CA" w:eastAsia="en-CA"/>
        </w:rPr>
        <w:t>Makaila’s</w:t>
      </w:r>
      <w:r w:rsidRPr="00E631C8">
        <w:rPr>
          <w:rFonts w:eastAsia="Times New Roman"/>
          <w:color w:val="000000"/>
          <w:lang w:val="en-CA" w:eastAsia="en-CA"/>
        </w:rPr>
        <w:t xml:space="preserve"> greatest contributions was her efforts in our school’s Community Fundraiser called “Live to Give”. This was an </w:t>
      </w:r>
      <w:r w:rsidR="00F605F3">
        <w:rPr>
          <w:rFonts w:eastAsia="Times New Roman"/>
          <w:color w:val="000000"/>
          <w:lang w:val="en-CA" w:eastAsia="en-CA"/>
        </w:rPr>
        <w:t>evening</w:t>
      </w:r>
      <w:r w:rsidRPr="00E631C8">
        <w:rPr>
          <w:rFonts w:eastAsia="Times New Roman"/>
          <w:color w:val="000000"/>
          <w:lang w:val="en-CA" w:eastAsia="en-CA"/>
        </w:rPr>
        <w:t xml:space="preserve"> fundraiser at the school that raised $1</w:t>
      </w:r>
      <w:r w:rsidR="00CE039A">
        <w:rPr>
          <w:rFonts w:eastAsia="Times New Roman"/>
          <w:color w:val="000000"/>
          <w:lang w:val="en-CA" w:eastAsia="en-CA"/>
        </w:rPr>
        <w:t>4</w:t>
      </w:r>
      <w:r w:rsidRPr="00E631C8">
        <w:rPr>
          <w:rFonts w:eastAsia="Times New Roman"/>
          <w:color w:val="000000"/>
          <w:lang w:val="en-CA" w:eastAsia="en-CA"/>
        </w:rPr>
        <w:t xml:space="preserve">,000 last year for The </w:t>
      </w:r>
      <w:r w:rsidR="00F605F3">
        <w:rPr>
          <w:rFonts w:eastAsia="Times New Roman"/>
          <w:color w:val="000000"/>
          <w:lang w:val="en-CA" w:eastAsia="en-CA"/>
        </w:rPr>
        <w:t>Cyrus Centre</w:t>
      </w:r>
      <w:r w:rsidRPr="00E631C8">
        <w:rPr>
          <w:rFonts w:eastAsia="Times New Roman"/>
          <w:color w:val="000000"/>
          <w:lang w:val="en-CA" w:eastAsia="en-CA"/>
        </w:rPr>
        <w:t xml:space="preserve">, who provide support for </w:t>
      </w:r>
      <w:r w:rsidR="00F605F3">
        <w:rPr>
          <w:rFonts w:eastAsia="Times New Roman"/>
          <w:color w:val="000000"/>
          <w:lang w:val="en-CA" w:eastAsia="en-CA"/>
        </w:rPr>
        <w:t xml:space="preserve">at risk </w:t>
      </w:r>
      <w:r w:rsidRPr="00E631C8">
        <w:rPr>
          <w:rFonts w:eastAsia="Times New Roman"/>
          <w:color w:val="000000"/>
          <w:lang w:val="en-CA" w:eastAsia="en-CA"/>
        </w:rPr>
        <w:t xml:space="preserve">youth in Abbotsford. </w:t>
      </w:r>
      <w:r w:rsidR="00CE039A">
        <w:rPr>
          <w:rFonts w:eastAsia="Times New Roman"/>
          <w:color w:val="000000"/>
          <w:lang w:val="en-CA" w:eastAsia="en-CA"/>
        </w:rPr>
        <w:t xml:space="preserve">This year she helped raise $16,000 for the BC Children’s Hospital Foundation. </w:t>
      </w:r>
      <w:r w:rsidR="00EB763B">
        <w:rPr>
          <w:rFonts w:eastAsia="Times New Roman"/>
          <w:color w:val="000000"/>
          <w:lang w:val="en-CA" w:eastAsia="en-CA"/>
        </w:rPr>
        <w:t>Makaila</w:t>
      </w:r>
      <w:r w:rsidRPr="00E631C8">
        <w:rPr>
          <w:rFonts w:eastAsia="Times New Roman"/>
          <w:color w:val="000000"/>
          <w:lang w:val="en-CA" w:eastAsia="en-CA"/>
        </w:rPr>
        <w:t xml:space="preserve"> worked very hard planning and running this event which was a huge success. </w:t>
      </w:r>
    </w:p>
    <w:p w14:paraId="3CB912A7" w14:textId="11690E24" w:rsidR="00E631C8" w:rsidRPr="00E631C8" w:rsidRDefault="00E631C8" w:rsidP="00E631C8">
      <w:pPr>
        <w:rPr>
          <w:rFonts w:eastAsia="Times New Roman"/>
          <w:lang w:val="en-CA" w:eastAsia="en-CA"/>
        </w:rPr>
      </w:pPr>
    </w:p>
    <w:p w14:paraId="230D7227" w14:textId="26A8392B" w:rsidR="00E631C8" w:rsidRPr="00E631C8" w:rsidRDefault="00EB763B" w:rsidP="00E631C8">
      <w:pPr>
        <w:rPr>
          <w:rFonts w:eastAsia="Times New Roman"/>
          <w:lang w:val="en-CA" w:eastAsia="en-CA"/>
        </w:rPr>
      </w:pPr>
      <w:r>
        <w:rPr>
          <w:rFonts w:eastAsia="Times New Roman"/>
          <w:color w:val="000000"/>
          <w:lang w:val="en-CA" w:eastAsia="en-CA"/>
        </w:rPr>
        <w:t>Makaila Schneider</w:t>
      </w:r>
      <w:r w:rsidR="00F85FAE">
        <w:rPr>
          <w:rFonts w:eastAsia="Times New Roman"/>
          <w:color w:val="000000"/>
          <w:lang w:val="en-CA" w:eastAsia="en-CA"/>
        </w:rPr>
        <w:t xml:space="preserve"> </w:t>
      </w:r>
      <w:r w:rsidR="00E631C8" w:rsidRPr="00E631C8">
        <w:rPr>
          <w:rFonts w:eastAsia="Times New Roman"/>
          <w:color w:val="000000"/>
          <w:lang w:val="en-CA" w:eastAsia="en-CA"/>
        </w:rPr>
        <w:t xml:space="preserve">is a well-rounded student at Yale Secondary. She does well academically and is vital in creating a positive school culture. It amazes me how she can be involved in so many events and organizations, while at the same time maintaining her high academic average. She is courteous and respectful to </w:t>
      </w:r>
      <w:r w:rsidR="00616CA9" w:rsidRPr="00E631C8">
        <w:rPr>
          <w:rFonts w:eastAsia="Times New Roman"/>
          <w:color w:val="000000"/>
          <w:lang w:val="en-CA" w:eastAsia="en-CA"/>
        </w:rPr>
        <w:t>all</w:t>
      </w:r>
      <w:r w:rsidR="00E631C8" w:rsidRPr="00E631C8">
        <w:rPr>
          <w:rFonts w:eastAsia="Times New Roman"/>
          <w:color w:val="000000"/>
          <w:lang w:val="en-CA" w:eastAsia="en-CA"/>
        </w:rPr>
        <w:t xml:space="preserve"> her peers and teachers. </w:t>
      </w:r>
      <w:r>
        <w:rPr>
          <w:rFonts w:eastAsia="Times New Roman"/>
          <w:color w:val="000000"/>
          <w:lang w:val="en-CA" w:eastAsia="en-CA"/>
        </w:rPr>
        <w:t>Makaila</w:t>
      </w:r>
      <w:r w:rsidR="00E631C8" w:rsidRPr="00E631C8">
        <w:rPr>
          <w:rFonts w:eastAsia="Times New Roman"/>
          <w:color w:val="000000"/>
          <w:lang w:val="en-CA" w:eastAsia="en-CA"/>
        </w:rPr>
        <w:t xml:space="preserve"> is a leader and will excel in whatever she chooses to do in her future </w:t>
      </w:r>
      <w:r w:rsidR="00616CA9" w:rsidRPr="00E631C8">
        <w:rPr>
          <w:rFonts w:eastAsia="Times New Roman"/>
          <w:color w:val="000000"/>
          <w:lang w:val="en-CA" w:eastAsia="en-CA"/>
        </w:rPr>
        <w:t>endeavo</w:t>
      </w:r>
      <w:r w:rsidR="00616CA9">
        <w:rPr>
          <w:rFonts w:eastAsia="Times New Roman"/>
          <w:color w:val="000000"/>
          <w:lang w:val="en-CA" w:eastAsia="en-CA"/>
        </w:rPr>
        <w:t>u</w:t>
      </w:r>
      <w:r w:rsidR="00616CA9" w:rsidRPr="00E631C8">
        <w:rPr>
          <w:rFonts w:eastAsia="Times New Roman"/>
          <w:color w:val="000000"/>
          <w:lang w:val="en-CA" w:eastAsia="en-CA"/>
        </w:rPr>
        <w:t>rs.</w:t>
      </w:r>
    </w:p>
    <w:p w14:paraId="55E101B5" w14:textId="77777777" w:rsidR="00E631C8" w:rsidRPr="00E631C8" w:rsidRDefault="00E631C8" w:rsidP="00E631C8">
      <w:pPr>
        <w:rPr>
          <w:rFonts w:eastAsia="Times New Roman"/>
          <w:lang w:val="en-CA" w:eastAsia="en-CA"/>
        </w:rPr>
      </w:pPr>
    </w:p>
    <w:p w14:paraId="340B57CB" w14:textId="7397BE62" w:rsidR="00E631C8" w:rsidRDefault="00E631C8" w:rsidP="00E631C8">
      <w:pPr>
        <w:rPr>
          <w:rFonts w:eastAsia="Times New Roman"/>
          <w:color w:val="000000"/>
          <w:lang w:val="en-CA" w:eastAsia="en-CA"/>
        </w:rPr>
      </w:pPr>
      <w:r w:rsidRPr="00E631C8">
        <w:rPr>
          <w:rFonts w:eastAsia="Times New Roman"/>
          <w:color w:val="000000"/>
          <w:lang w:val="en-CA" w:eastAsia="en-CA"/>
        </w:rPr>
        <w:t>Thank you and if you have any further questions please call me at (604)308-0676.</w:t>
      </w:r>
    </w:p>
    <w:p w14:paraId="3233D4D3" w14:textId="77777777" w:rsidR="00E631C8" w:rsidRPr="00E631C8" w:rsidRDefault="00E631C8" w:rsidP="00E631C8">
      <w:pPr>
        <w:rPr>
          <w:rFonts w:eastAsia="Times New Roman"/>
          <w:lang w:val="en-CA" w:eastAsia="en-CA"/>
        </w:rPr>
      </w:pPr>
    </w:p>
    <w:p w14:paraId="09786079" w14:textId="77777777" w:rsidR="00E631C8" w:rsidRPr="00E631C8" w:rsidRDefault="00E631C8" w:rsidP="00E631C8">
      <w:pPr>
        <w:rPr>
          <w:rFonts w:eastAsia="Times New Roman"/>
          <w:lang w:val="en-CA" w:eastAsia="en-CA"/>
        </w:rPr>
      </w:pPr>
      <w:r w:rsidRPr="00E631C8">
        <w:rPr>
          <w:rFonts w:eastAsia="Times New Roman"/>
          <w:color w:val="000000"/>
          <w:lang w:val="en-CA" w:eastAsia="en-CA"/>
        </w:rPr>
        <w:t>Yours truly,</w:t>
      </w:r>
    </w:p>
    <w:p w14:paraId="4D683A13" w14:textId="4C1CF76C" w:rsidR="00F85FAE" w:rsidRDefault="00F85FAE" w:rsidP="00E631C8">
      <w:pPr>
        <w:spacing w:after="240"/>
        <w:rPr>
          <w:rFonts w:eastAsia="Times New Roman"/>
          <w:lang w:val="en-CA" w:eastAsia="en-CA"/>
        </w:rPr>
      </w:pPr>
      <w:r>
        <w:rPr>
          <w:rFonts w:eastAsia="Times New Roman"/>
          <w:noProof/>
          <w:lang w:val="en-CA" w:eastAsia="en-CA"/>
        </w:rPr>
        <mc:AlternateContent>
          <mc:Choice Requires="wpi">
            <w:drawing>
              <wp:anchor distT="0" distB="0" distL="114300" distR="114300" simplePos="0" relativeHeight="251673600" behindDoc="0" locked="0" layoutInCell="1" allowOverlap="1" wp14:anchorId="7310FC9F" wp14:editId="09003E96">
                <wp:simplePos x="0" y="0"/>
                <wp:positionH relativeFrom="column">
                  <wp:posOffset>-59055</wp:posOffset>
                </wp:positionH>
                <wp:positionV relativeFrom="paragraph">
                  <wp:posOffset>26035</wp:posOffset>
                </wp:positionV>
                <wp:extent cx="1350570" cy="549720"/>
                <wp:effectExtent l="38100" t="38100" r="40640" b="41275"/>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1350570" cy="549720"/>
                      </w14:xfrm>
                    </w14:contentPart>
                  </a:graphicData>
                </a:graphic>
              </wp:anchor>
            </w:drawing>
          </mc:Choice>
          <mc:Fallback>
            <w:pict>
              <v:shapetype w14:anchorId="748A98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5.35pt;margin-top:1.35pt;width:107.8pt;height:44.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">
                <v:imagedata r:id="rId14" o:title=""/>
              </v:shape>
            </w:pict>
          </mc:Fallback>
        </mc:AlternateContent>
      </w:r>
    </w:p>
    <w:p w14:paraId="41DCB69F" w14:textId="72E16642" w:rsidR="00F85FAE" w:rsidRPr="00E631C8" w:rsidRDefault="00F85FAE" w:rsidP="00E631C8">
      <w:pPr>
        <w:spacing w:after="240"/>
        <w:rPr>
          <w:rFonts w:eastAsia="Times New Roman"/>
          <w:lang w:val="en-CA" w:eastAsia="en-CA"/>
        </w:rPr>
      </w:pPr>
    </w:p>
    <w:p w14:paraId="67037853" w14:textId="7E11F175" w:rsidR="005E2CE9" w:rsidRPr="00F85FAE" w:rsidRDefault="00F85FAE" w:rsidP="005E2CE9">
      <w:pPr>
        <w:rPr>
          <w:rFonts w:eastAsia="Times New Roman"/>
          <w:lang w:val="en-CA" w:eastAsia="en-CA"/>
        </w:rPr>
      </w:pPr>
      <w:r>
        <w:rPr>
          <w:rFonts w:eastAsia="Times New Roman"/>
          <w:noProof/>
          <w:color w:val="000000"/>
          <w:lang w:val="en-CA" w:eastAsia="en-CA"/>
        </w:rPr>
        <mc:AlternateContent>
          <mc:Choice Requires="wpi">
            <w:drawing>
              <wp:anchor distT="0" distB="0" distL="114300" distR="114300" simplePos="0" relativeHeight="251668480" behindDoc="0" locked="0" layoutInCell="1" allowOverlap="1" wp14:anchorId="3A61E8B8" wp14:editId="08FB4D41">
                <wp:simplePos x="0" y="0"/>
                <wp:positionH relativeFrom="column">
                  <wp:posOffset>245745</wp:posOffset>
                </wp:positionH>
                <wp:positionV relativeFrom="paragraph">
                  <wp:posOffset>15875</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3F12D4D" id="Ink 10" o:spid="_x0000_s1026" type="#_x0000_t75" style="position:absolute;margin-left:18.65pt;margin-top:.5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1HywNMcBAABeBAAAEAAAAAAAAAAAAAAAAADQAwAAZHJzL2lu&#10;ay9pbmsxLnhtbFBLAQItABQABgAIAAAAIQDDkfX23QAAAAUBAAAPAAAAAAAAAAAAAAAAAMUFAABk&#10;cnMvZG93bnJldi54bWxQSwECLQAUAAYACAAAACEAeRi8nb8AAAAhAQAAGQAAAAAAAAAAAAAAAADP&#10;BgAAZHJzL19yZWxzL2Uyb0RvYy54bWwucmVsc1BLBQYAAAAABgAGAHgBAADFBwAAAAA=&#10;">
                <v:imagedata r:id="rId16" o:title=""/>
              </v:shape>
            </w:pict>
          </mc:Fallback>
        </mc:AlternateContent>
      </w:r>
      <w:r w:rsidR="00E631C8" w:rsidRPr="00E631C8">
        <w:rPr>
          <w:rFonts w:eastAsia="Times New Roman"/>
          <w:color w:val="000000"/>
          <w:lang w:val="en-CA" w:eastAsia="en-CA"/>
        </w:rPr>
        <w:t> Doug Primrose</w:t>
      </w:r>
      <w:r w:rsidR="005F2F2F" w:rsidRPr="00EC22AD">
        <w:rPr>
          <w:rFonts w:eastAsia="Times New Roman"/>
          <w:noProof/>
        </w:rPr>
        <mc:AlternateContent>
          <mc:Choice Requires="wps">
            <w:drawing>
              <wp:anchor distT="36576" distB="36576" distL="36576" distR="36576" simplePos="0" relativeHeight="251665408" behindDoc="0" locked="0" layoutInCell="1" allowOverlap="1" wp14:anchorId="3963D20A" wp14:editId="1786D2FC">
                <wp:simplePos x="0" y="0"/>
                <wp:positionH relativeFrom="column">
                  <wp:posOffset>66874</wp:posOffset>
                </wp:positionH>
                <wp:positionV relativeFrom="paragraph">
                  <wp:posOffset>8897203</wp:posOffset>
                </wp:positionV>
                <wp:extent cx="6858000" cy="354842"/>
                <wp:effectExtent l="0" t="0" r="0" b="762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5484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30C813B" w14:textId="77777777" w:rsidR="00E631C8" w:rsidRDefault="00E631C8" w:rsidP="00EC22AD">
                            <w:pPr>
                              <w:widowControl w:val="0"/>
                              <w:jc w:val="center"/>
                              <w:rPr>
                                <w:rFonts w:ascii="Tahoma" w:hAnsi="Tahoma" w:cs="Tahoma"/>
                                <w:b/>
                                <w:bCs/>
                                <w:i/>
                                <w:iCs/>
                                <w:color w:val="063D71"/>
                              </w:rPr>
                            </w:pPr>
                            <w:r>
                              <w:rPr>
                                <w:rFonts w:ascii="Tahoma" w:hAnsi="Tahoma" w:cs="Tahoma"/>
                                <w:b/>
                                <w:bCs/>
                                <w:i/>
                                <w:iCs/>
                                <w:color w:val="063D71"/>
                              </w:rPr>
                              <w:t>Take care of yourself.  Take care of each other.  Take care of this place.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3D20A" id="Text Box 8" o:spid="_x0000_s1027" type="#_x0000_t202" style="position:absolute;margin-left:5.25pt;margin-top:700.55pt;width:540pt;height:27.9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" filled="f" fillcolor="#5b9bd5" stroked="f" strokecolor="black [0]" strokeweight="2pt">
                <v:textbox inset="2.88pt,2.88pt,2.88pt,2.88pt">
                  <w:txbxContent>
                    <w:p w14:paraId="030C813B" w14:textId="77777777" w:rsidR="00E631C8" w:rsidRDefault="00E631C8" w:rsidP="00EC22AD">
                      <w:pPr>
                        <w:widowControl w:val="0"/>
                        <w:jc w:val="center"/>
                        <w:rPr>
                          <w:rFonts w:ascii="Tahoma" w:hAnsi="Tahoma" w:cs="Tahoma"/>
                          <w:b/>
                          <w:bCs/>
                          <w:i/>
                          <w:iCs/>
                          <w:color w:val="063D71"/>
                        </w:rPr>
                      </w:pPr>
                      <w:r>
                        <w:rPr>
                          <w:rFonts w:ascii="Tahoma" w:hAnsi="Tahoma" w:cs="Tahoma"/>
                          <w:b/>
                          <w:bCs/>
                          <w:i/>
                          <w:iCs/>
                          <w:color w:val="063D71"/>
                        </w:rPr>
                        <w:t>Take care of yourself.  Take care of each other.  Take care of this place.</w:t>
                      </w:r>
                    </w:p>
                  </w:txbxContent>
                </v:textbox>
              </v:shape>
            </w:pict>
          </mc:Fallback>
        </mc:AlternateContent>
      </w:r>
      <w:r w:rsidR="005F2F2F" w:rsidRPr="00EC22AD">
        <w:rPr>
          <w:rFonts w:eastAsia="Times New Roman"/>
          <w:noProof/>
        </w:rPr>
        <mc:AlternateContent>
          <mc:Choice Requires="wps">
            <w:drawing>
              <wp:anchor distT="36576" distB="36576" distL="36576" distR="36576" simplePos="0" relativeHeight="251664384" behindDoc="0" locked="0" layoutInCell="1" allowOverlap="1" wp14:anchorId="55F57380" wp14:editId="700BC9D0">
                <wp:simplePos x="0" y="0"/>
                <wp:positionH relativeFrom="column">
                  <wp:posOffset>69850</wp:posOffset>
                </wp:positionH>
                <wp:positionV relativeFrom="paragraph">
                  <wp:posOffset>8862695</wp:posOffset>
                </wp:positionV>
                <wp:extent cx="685800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19050">
                          <a:solidFill>
                            <a:srgbClr val="063D7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70CF3A" id="AutoShape 7" o:spid="_x0000_s1026" type="#_x0000_t32" style="position:absolute;margin-left:5.5pt;margin-top:697.85pt;width:540pt;height:0;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" strokecolor="#063d71" strokeweight="1.5pt">
                <v:shadow color="black [0]"/>
              </v:shape>
            </w:pict>
          </mc:Fallback>
        </mc:AlternateContent>
      </w:r>
    </w:p>
    <w:sectPr w:rsidR="005E2CE9" w:rsidRPr="00F85FAE" w:rsidSect="00E605E5">
      <w:headerReference w:type="even" r:id="rId17"/>
      <w:headerReference w:type="default" r:id="rId18"/>
      <w:footerReference w:type="even" r:id="rId19"/>
      <w:footerReference w:type="default" r:id="rId20"/>
      <w:headerReference w:type="first" r:id="rId21"/>
      <w:footerReference w:type="first" r:id="rId22"/>
      <w:pgSz w:w="12240" w:h="15840" w:code="1"/>
      <w:pgMar w:top="288" w:right="288" w:bottom="288" w:left="432"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34C19" w14:textId="77777777" w:rsidR="00AB6072" w:rsidRDefault="00AB6072" w:rsidP="00CF46EE">
      <w:r>
        <w:separator/>
      </w:r>
    </w:p>
  </w:endnote>
  <w:endnote w:type="continuationSeparator" w:id="0">
    <w:p w14:paraId="0000E910" w14:textId="77777777" w:rsidR="00AB6072" w:rsidRDefault="00AB6072" w:rsidP="00CF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6E6EF" w14:textId="77777777" w:rsidR="00E631C8" w:rsidRDefault="00E63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123D7" w14:textId="77777777" w:rsidR="00E631C8" w:rsidRDefault="00E63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B21F2" w14:textId="77777777" w:rsidR="00E631C8" w:rsidRDefault="00E6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72E82" w14:textId="77777777" w:rsidR="00AB6072" w:rsidRDefault="00AB6072" w:rsidP="00CF46EE">
      <w:r>
        <w:separator/>
      </w:r>
    </w:p>
  </w:footnote>
  <w:footnote w:type="continuationSeparator" w:id="0">
    <w:p w14:paraId="7C23BC33" w14:textId="77777777" w:rsidR="00AB6072" w:rsidRDefault="00AB6072" w:rsidP="00CF4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D6859" w14:textId="44F4E103" w:rsidR="00E631C8" w:rsidRDefault="00E63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85D46" w14:textId="016918C5" w:rsidR="00E631C8" w:rsidRDefault="00E63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E7812" w14:textId="2637C7B3" w:rsidR="00E631C8" w:rsidRDefault="00E631C8" w:rsidP="00484254">
    <w:pPr>
      <w:pStyle w:val="Header"/>
      <w:tabs>
        <w:tab w:val="left" w:pos="637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F2247"/>
    <w:multiLevelType w:val="hybridMultilevel"/>
    <w:tmpl w:val="1BD040C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27402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AE"/>
    <w:rsid w:val="00016426"/>
    <w:rsid w:val="00037AE4"/>
    <w:rsid w:val="000712EC"/>
    <w:rsid w:val="000936FC"/>
    <w:rsid w:val="00097024"/>
    <w:rsid w:val="000B4EA0"/>
    <w:rsid w:val="000C0575"/>
    <w:rsid w:val="001118F9"/>
    <w:rsid w:val="001848BE"/>
    <w:rsid w:val="001C070A"/>
    <w:rsid w:val="001F0CD8"/>
    <w:rsid w:val="001F3458"/>
    <w:rsid w:val="00201DA1"/>
    <w:rsid w:val="00227F8C"/>
    <w:rsid w:val="00244BC7"/>
    <w:rsid w:val="00245E72"/>
    <w:rsid w:val="0028133E"/>
    <w:rsid w:val="002B1786"/>
    <w:rsid w:val="002B4443"/>
    <w:rsid w:val="002C30A0"/>
    <w:rsid w:val="002E10AB"/>
    <w:rsid w:val="00310956"/>
    <w:rsid w:val="00346C55"/>
    <w:rsid w:val="00386422"/>
    <w:rsid w:val="003F2D18"/>
    <w:rsid w:val="004043D3"/>
    <w:rsid w:val="004048FB"/>
    <w:rsid w:val="00404F19"/>
    <w:rsid w:val="00422FCB"/>
    <w:rsid w:val="004617EA"/>
    <w:rsid w:val="00464923"/>
    <w:rsid w:val="004677C5"/>
    <w:rsid w:val="00476F38"/>
    <w:rsid w:val="00484254"/>
    <w:rsid w:val="004C1F4A"/>
    <w:rsid w:val="00523F60"/>
    <w:rsid w:val="00554EF3"/>
    <w:rsid w:val="0056287B"/>
    <w:rsid w:val="005749B4"/>
    <w:rsid w:val="00594DD2"/>
    <w:rsid w:val="005A3594"/>
    <w:rsid w:val="005E2CE9"/>
    <w:rsid w:val="005E3B5E"/>
    <w:rsid w:val="005F2F2F"/>
    <w:rsid w:val="0060104B"/>
    <w:rsid w:val="00616CA9"/>
    <w:rsid w:val="00636E5E"/>
    <w:rsid w:val="00656F16"/>
    <w:rsid w:val="0068736E"/>
    <w:rsid w:val="00693DC4"/>
    <w:rsid w:val="00695042"/>
    <w:rsid w:val="006B399D"/>
    <w:rsid w:val="00714D9F"/>
    <w:rsid w:val="00743D26"/>
    <w:rsid w:val="007A0762"/>
    <w:rsid w:val="007C5809"/>
    <w:rsid w:val="007F3CB4"/>
    <w:rsid w:val="00866CE4"/>
    <w:rsid w:val="008A68BA"/>
    <w:rsid w:val="008D4EF7"/>
    <w:rsid w:val="008E0E8F"/>
    <w:rsid w:val="008E73E0"/>
    <w:rsid w:val="009747BB"/>
    <w:rsid w:val="009C4C6F"/>
    <w:rsid w:val="009E01F7"/>
    <w:rsid w:val="00A15FAC"/>
    <w:rsid w:val="00A710F1"/>
    <w:rsid w:val="00A84E97"/>
    <w:rsid w:val="00AB0011"/>
    <w:rsid w:val="00AB6072"/>
    <w:rsid w:val="00AC1AAE"/>
    <w:rsid w:val="00B34A2B"/>
    <w:rsid w:val="00B553B6"/>
    <w:rsid w:val="00B639F4"/>
    <w:rsid w:val="00B65297"/>
    <w:rsid w:val="00BA42A9"/>
    <w:rsid w:val="00BA5FF5"/>
    <w:rsid w:val="00BF2D3C"/>
    <w:rsid w:val="00BF5C2D"/>
    <w:rsid w:val="00C15FA1"/>
    <w:rsid w:val="00C72993"/>
    <w:rsid w:val="00C942B7"/>
    <w:rsid w:val="00CA6786"/>
    <w:rsid w:val="00CD6F51"/>
    <w:rsid w:val="00CE039A"/>
    <w:rsid w:val="00CF46EE"/>
    <w:rsid w:val="00DA298D"/>
    <w:rsid w:val="00DB4F1C"/>
    <w:rsid w:val="00DC76FB"/>
    <w:rsid w:val="00DF3993"/>
    <w:rsid w:val="00E13959"/>
    <w:rsid w:val="00E56FCD"/>
    <w:rsid w:val="00E605E5"/>
    <w:rsid w:val="00E631C8"/>
    <w:rsid w:val="00E63478"/>
    <w:rsid w:val="00E950CB"/>
    <w:rsid w:val="00EB5043"/>
    <w:rsid w:val="00EB763B"/>
    <w:rsid w:val="00EC22AD"/>
    <w:rsid w:val="00EE0D7F"/>
    <w:rsid w:val="00F06E58"/>
    <w:rsid w:val="00F30F40"/>
    <w:rsid w:val="00F43524"/>
    <w:rsid w:val="00F473C1"/>
    <w:rsid w:val="00F5145D"/>
    <w:rsid w:val="00F60434"/>
    <w:rsid w:val="00F605F3"/>
    <w:rsid w:val="00F67EE2"/>
    <w:rsid w:val="00F85FAE"/>
    <w:rsid w:val="00FA32C7"/>
    <w:rsid w:val="00FB5276"/>
    <w:rsid w:val="00FC1066"/>
    <w:rsid w:val="00FC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30E780D"/>
  <w14:defaultImageDpi w14:val="300"/>
  <w15:docId w15:val="{F3364BFD-EAD6-4512-BA73-B3330524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6EE"/>
    <w:pPr>
      <w:tabs>
        <w:tab w:val="center" w:pos="4320"/>
        <w:tab w:val="right" w:pos="8640"/>
      </w:tabs>
    </w:pPr>
  </w:style>
  <w:style w:type="character" w:customStyle="1" w:styleId="HeaderChar">
    <w:name w:val="Header Char"/>
    <w:link w:val="Header"/>
    <w:uiPriority w:val="99"/>
    <w:rsid w:val="00CF46EE"/>
    <w:rPr>
      <w:sz w:val="24"/>
      <w:szCs w:val="24"/>
      <w:lang w:eastAsia="en-US"/>
    </w:rPr>
  </w:style>
  <w:style w:type="paragraph" w:styleId="Footer">
    <w:name w:val="footer"/>
    <w:basedOn w:val="Normal"/>
    <w:link w:val="FooterChar"/>
    <w:uiPriority w:val="99"/>
    <w:unhideWhenUsed/>
    <w:rsid w:val="00CF46EE"/>
    <w:pPr>
      <w:tabs>
        <w:tab w:val="center" w:pos="4320"/>
        <w:tab w:val="right" w:pos="8640"/>
      </w:tabs>
    </w:pPr>
  </w:style>
  <w:style w:type="character" w:customStyle="1" w:styleId="FooterChar">
    <w:name w:val="Footer Char"/>
    <w:link w:val="Footer"/>
    <w:uiPriority w:val="99"/>
    <w:rsid w:val="00CF46EE"/>
    <w:rPr>
      <w:sz w:val="24"/>
      <w:szCs w:val="24"/>
      <w:lang w:eastAsia="en-US"/>
    </w:rPr>
  </w:style>
  <w:style w:type="paragraph" w:styleId="BalloonText">
    <w:name w:val="Balloon Text"/>
    <w:basedOn w:val="Normal"/>
    <w:link w:val="BalloonTextChar"/>
    <w:uiPriority w:val="99"/>
    <w:semiHidden/>
    <w:unhideWhenUsed/>
    <w:rsid w:val="00CF46EE"/>
    <w:rPr>
      <w:rFonts w:ascii="Lucida Grande" w:hAnsi="Lucida Grande" w:cs="Lucida Grande"/>
      <w:sz w:val="18"/>
      <w:szCs w:val="18"/>
    </w:rPr>
  </w:style>
  <w:style w:type="character" w:customStyle="1" w:styleId="BalloonTextChar">
    <w:name w:val="Balloon Text Char"/>
    <w:link w:val="BalloonText"/>
    <w:uiPriority w:val="99"/>
    <w:semiHidden/>
    <w:rsid w:val="00CF46EE"/>
    <w:rPr>
      <w:rFonts w:ascii="Lucida Grande" w:hAnsi="Lucida Grande" w:cs="Lucida Grande"/>
      <w:sz w:val="18"/>
      <w:szCs w:val="18"/>
      <w:lang w:eastAsia="en-US"/>
    </w:rPr>
  </w:style>
  <w:style w:type="paragraph" w:customStyle="1" w:styleId="Body">
    <w:name w:val="Body"/>
    <w:rsid w:val="008D4EF7"/>
    <w:pPr>
      <w:widowControl w:val="0"/>
      <w:autoSpaceDE w:val="0"/>
      <w:autoSpaceDN w:val="0"/>
      <w:adjustRightInd w:val="0"/>
      <w:spacing w:line="260" w:lineRule="atLeast"/>
    </w:pPr>
    <w:rPr>
      <w:rFonts w:ascii="Palatino" w:eastAsia="Times New Roman" w:hAnsi="Palatino"/>
      <w:noProo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214361">
      <w:bodyDiv w:val="1"/>
      <w:marLeft w:val="0"/>
      <w:marRight w:val="0"/>
      <w:marTop w:val="0"/>
      <w:marBottom w:val="0"/>
      <w:divBdr>
        <w:top w:val="none" w:sz="0" w:space="0" w:color="auto"/>
        <w:left w:val="none" w:sz="0" w:space="0" w:color="auto"/>
        <w:bottom w:val="none" w:sz="0" w:space="0" w:color="auto"/>
        <w:right w:val="none" w:sz="0" w:space="0" w:color="auto"/>
      </w:divBdr>
    </w:div>
    <w:div w:id="620768771">
      <w:bodyDiv w:val="1"/>
      <w:marLeft w:val="0"/>
      <w:marRight w:val="0"/>
      <w:marTop w:val="0"/>
      <w:marBottom w:val="0"/>
      <w:divBdr>
        <w:top w:val="none" w:sz="0" w:space="0" w:color="auto"/>
        <w:left w:val="none" w:sz="0" w:space="0" w:color="auto"/>
        <w:bottom w:val="none" w:sz="0" w:space="0" w:color="auto"/>
        <w:right w:val="none" w:sz="0" w:space="0" w:color="auto"/>
      </w:divBdr>
    </w:div>
    <w:div w:id="1160542310">
      <w:bodyDiv w:val="1"/>
      <w:marLeft w:val="0"/>
      <w:marRight w:val="0"/>
      <w:marTop w:val="0"/>
      <w:marBottom w:val="0"/>
      <w:divBdr>
        <w:top w:val="none" w:sz="0" w:space="0" w:color="auto"/>
        <w:left w:val="none" w:sz="0" w:space="0" w:color="auto"/>
        <w:bottom w:val="none" w:sz="0" w:space="0" w:color="auto"/>
        <w:right w:val="none" w:sz="0" w:space="0" w:color="auto"/>
      </w:divBdr>
    </w:div>
    <w:div w:id="1762481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Primrose\Desktop\Yale_Secondary-Letterhead-TMP.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3:02:46.002"/>
    </inkml:context>
    <inkml:brush xml:id="br0">
      <inkml:brushProperty name="width" value="0.05" units="cm"/>
      <inkml:brushProperty name="height" value="0.05" units="cm"/>
      <inkml:brushProperty name="ignorePressure" value="1"/>
    </inkml:brush>
  </inkml:definitions>
  <inkml:trace contextRef="#ctx0" brushRef="#br0">767 322,'-2'2,"1"-1,-1 1,1-1,-1 0,1 1,-1-1,0 0,0 0,1 0,-4 1,-6 5,-26 23,1 1,2 2,1 1,2 2,1 1,2 1,1 1,3 2,-33 73,48-97,-1 0,0 0,-1 0,-1-2,-1 1,0-1,-1-1,0-1,-27 20,27-21,0 1,0 1,2 0,-19 27,-36 69,9-13,56-95,-15 21,16-22,0 0,0 1,0-1,0 0,0 0,0-1,0 1,0 0,-1 0,1 0,0-1,0 1,-1-1,1 1,-3 0,7-21,4-6,2 0,0 1,15-27,43-71,-48 91,24-44,4 2,70-85,-97 135,1 1,2 1,0 0,1 2,1 1,1 1,1 1,0 1,52-21,19 6,123-23,-211 52,3-1,-3 1,0-1,0 2,20-2,-29 3,1 0,0 0,-1 0,1 0,0 0,-1 1,1-1,-1 0,1 1,0-1,-1 1,1 0,-1 0,0-1,1 1,-1 0,0 0,1 0,-1 0,0 0,0 1,0-1,0 0,0 1,0-1,0 0,0 1,-1-1,1 1,0 2,0 3,0 0,0 0,-1 0,0 0,-1 0,1 0,-1 0,-1 0,-3 11,-4 8,-13 27,17-41,-22 42,-2 0,-3-2,-2-2,-1 0,-53 53,8-20,-165 131,228-201,-1 0,0-2,-1 0,-30 13,26-15</inkml:trace>
  <inkml:trace contextRef="#ctx0" brushRef="#br0" timeOffset="1056.1">1838 108,'0'0,"0"0,0 0,-9 28,-218 485,120-291,47-89,-47 100,74-170,-63 91,90-146,0 1,-1 0,0 0,0-1,-1 0,-11 10,10-14,5-9,6-19,23-77,69-174,-46 155,6 2,94-153,-99 196,3 1,3 2,3 4,87-81,-111 118,69-47,-88 69,0 0,0 1,1 0,0 2,0 0,0 0,33-5,-44 10,1 0,-1 1,1 0,-1 0,1 0,-1 1,1 0,-1 0,1 0,-1 0,0 1,0 0,0 0,0 1,0-1,0 1,4 3,-4-1,0-1,-1 1,1 0,-1 1,0-1,-1 1,1-1,-1 1,0 0,-1 0,0 1,1-1,1 12,-1-2,-1 1,0 0,-1 0,-1 0,0 0,-2 0,-4 26,0-18,-1 0,-1-1,-1-1,-19 36,3-16,-2-2,-1 0,-3-2,-61 62,27-41,-136 98,-88 27,228-148</inkml:trace>
  <inkml:trace contextRef="#ctx0" brushRef="#br0" timeOffset="1905.36">1917 1299,'22'-14,"37"-39,-2-3,61-78,-78 88,7-10,-10 12,1 1,84-72,-119 112,0 1,1-1,-1 1,1 0,-1 0,1 1,0-1,0 1,0 0,0 0,4-1,-6 2,0 0,0 0,0 1,0-1,0 0,0 1,0-1,0 1,0 0,0 0,0-1,0 1,-1 1,1-1,0 0,-1 0,1 1,0-1,-1 0,0 1,1 0,1 2,6 12,0 0,-1 1,-1 0,-1 0,7 26,1 4,-6-25,0-1,1 0,2 0,0-1,1-1,0 1,23 24,35 39,40 44,-90-108,0-1,0-1,2 0,30 17,-26-21,0 0,1-2,0-1,1-2,0 0,0-2,1-1,0-1,47 0,22-1,172-2,-244-3</inkml:trace>
  <inkml:trace contextRef="#ctx0" brushRef="#br0" timeOffset="2274.3">2821 160,'0'0,"0"0,0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3:02:08.562"/>
    </inkml:context>
    <inkml:brush xml:id="br0">
      <inkml:brushProperty name="width" value="0.05" units="cm"/>
      <inkml:brushProperty name="height" value="0.05" units="cm"/>
      <inkml:brushProperty name="ignorePressure" value="1"/>
    </inkml:brush>
  </inkml:definitions>
  <inkml:trace contextRef="#ctx0" brushRef="#br0">1 1,'0'0</inkml:trace>
  <inkml:trace contextRef="#ctx0" brushRef="#br0" timeOffset="927.45">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5F4A164D28A4BB623017F31AFB22E" ma:contentTypeVersion="1" ma:contentTypeDescription="Create a new document." ma:contentTypeScope="" ma:versionID="21eb75b0199c4244232ae2cd5647da10">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44C5586-060C-45FA-9889-04F47E99B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87DCEE-4800-476E-B15D-D19D6F249271}">
  <ds:schemaRefs>
    <ds:schemaRef ds:uri="http://schemas.openxmlformats.org/officeDocument/2006/bibliography"/>
  </ds:schemaRefs>
</ds:datastoreItem>
</file>

<file path=customXml/itemProps3.xml><?xml version="1.0" encoding="utf-8"?>
<ds:datastoreItem xmlns:ds="http://schemas.openxmlformats.org/officeDocument/2006/customXml" ds:itemID="{701CDFD1-74E6-4853-B18C-E388E5B31182}">
  <ds:schemaRefs>
    <ds:schemaRef ds:uri="http://schemas.microsoft.com/sharepoint/v3/contenttype/forms"/>
  </ds:schemaRefs>
</ds:datastoreItem>
</file>

<file path=customXml/itemProps4.xml><?xml version="1.0" encoding="utf-8"?>
<ds:datastoreItem xmlns:ds="http://schemas.openxmlformats.org/officeDocument/2006/customXml" ds:itemID="{B86683A3-ACC0-40E5-911C-B09EC10D8D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Yale_Secondary-Letterhead-TMP</Template>
  <TotalTime>8</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SD34</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Perkins</dc:creator>
  <cp:lastModifiedBy>Doug Primrose</cp:lastModifiedBy>
  <cp:revision>3</cp:revision>
  <cp:lastPrinted>2020-11-12T19:56:00Z</cp:lastPrinted>
  <dcterms:created xsi:type="dcterms:W3CDTF">2024-06-20T19:10:00Z</dcterms:created>
  <dcterms:modified xsi:type="dcterms:W3CDTF">2024-06-20T19:18:00Z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0x0101001775F4A164D28A4BB623017F31AFB22E</vt:lpwstr>
  </property>
</Properties>
</file>